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E430" w14:textId="2E5D36E8" w:rsidR="003D0B8F" w:rsidRPr="00E87204" w:rsidRDefault="00FE60D5" w:rsidP="00FE60D5">
      <w:pPr>
        <w:spacing w:before="0"/>
        <w:rPr>
          <w:color w:val="FFFFFF" w:themeColor="background1"/>
          <w:sz w:val="22"/>
          <w:szCs w:val="22"/>
        </w:rPr>
      </w:pPr>
      <w:r w:rsidRPr="005D2D6B">
        <w:rPr>
          <w:noProof/>
          <w:sz w:val="8"/>
          <w:szCs w:val="8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3680963" wp14:editId="147FBC75">
                <wp:simplePos x="0" y="0"/>
                <wp:positionH relativeFrom="margin">
                  <wp:align>center</wp:align>
                </wp:positionH>
                <wp:positionV relativeFrom="paragraph">
                  <wp:posOffset>-179070</wp:posOffset>
                </wp:positionV>
                <wp:extent cx="10058400" cy="7772400"/>
                <wp:effectExtent l="19050" t="114300" r="133350" b="133350"/>
                <wp:wrapNone/>
                <wp:docPr id="1" name="Pictur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100202"/>
                          <a:chExt cx="9961183" cy="7572074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B9FCF" id="Picture 3" o:spid="_x0000_s1026" alt="&quot;&quot;" style="position:absolute;margin-left:0;margin-top:-14.1pt;width:11in;height:612pt;z-index:-251657216;mso-position-horizontal:center;mso-position-horizontal-relative:margin;mso-width-relative:margin;mso-height-relative:margin" coordorigin=",1002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">
                <v:shape id="Freeform: Shape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reeform: Shape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reeform: Shape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reeform: Shape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reeform: Shape 9" o:spid="_x0000_s1031" style="position:absolute;left:857;top:1002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reeform: Shape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reeform: Shape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wrap anchorx="margin"/>
                <w10:anchorlock/>
              </v:group>
            </w:pict>
          </mc:Fallback>
        </mc:AlternateContent>
      </w:r>
      <w:r w:rsidR="00DD0CE4" w:rsidRPr="00E87204">
        <w:rPr>
          <w:color w:val="FFFFFF" w:themeColor="background1"/>
          <w:sz w:val="8"/>
          <w:szCs w:val="8"/>
        </w:rPr>
        <w:fldChar w:fldCharType="begin"/>
      </w:r>
      <w:r w:rsidR="00DD0CE4" w:rsidRPr="00E87204">
        <w:rPr>
          <w:color w:val="FFFFFF" w:themeColor="background1"/>
          <w:sz w:val="8"/>
          <w:szCs w:val="8"/>
        </w:rPr>
        <w:instrText xml:space="preserve"> MERGEFIELD  key  \* MERGEFORMAT </w:instrText>
      </w:r>
      <w:r w:rsidR="00DD0CE4" w:rsidRPr="00E87204">
        <w:rPr>
          <w:color w:val="FFFFFF" w:themeColor="background1"/>
          <w:sz w:val="8"/>
          <w:szCs w:val="8"/>
        </w:rPr>
        <w:fldChar w:fldCharType="separate"/>
      </w:r>
      <w:r w:rsidR="00DD0CE4" w:rsidRPr="00E87204">
        <w:rPr>
          <w:noProof/>
          <w:color w:val="FFFFFF" w:themeColor="background1"/>
          <w:sz w:val="8"/>
          <w:szCs w:val="8"/>
        </w:rPr>
        <w:t>«key»</w:t>
      </w:r>
      <w:r w:rsidR="00DD0CE4" w:rsidRPr="00E87204">
        <w:rPr>
          <w:color w:val="FFFFFF" w:themeColor="background1"/>
          <w:sz w:val="8"/>
          <w:szCs w:val="8"/>
        </w:rPr>
        <w:fldChar w:fldCharType="end"/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6521"/>
        <w:gridCol w:w="6709"/>
        <w:gridCol w:w="1890"/>
      </w:tblGrid>
      <w:tr w:rsidR="008620FD" w:rsidRPr="005D2D6B" w14:paraId="05DCEE43" w14:textId="77777777" w:rsidTr="00F53636">
        <w:trPr>
          <w:trHeight w:val="3525"/>
        </w:trPr>
        <w:tc>
          <w:tcPr>
            <w:tcW w:w="6521" w:type="dxa"/>
          </w:tcPr>
          <w:p w14:paraId="7FDFDBFA" w14:textId="77777777" w:rsidR="008620FD" w:rsidRPr="00E87204" w:rsidRDefault="008620FD" w:rsidP="00286CE4">
            <w:pPr>
              <w:pStyle w:val="Title"/>
              <w:rPr>
                <w:u w:val="single"/>
              </w:rPr>
            </w:pPr>
          </w:p>
        </w:tc>
        <w:tc>
          <w:tcPr>
            <w:tcW w:w="6709" w:type="dxa"/>
            <w:tcMar>
              <w:top w:w="2160" w:type="dxa"/>
              <w:left w:w="0" w:type="dxa"/>
              <w:right w:w="115" w:type="dxa"/>
            </w:tcMar>
          </w:tcPr>
          <w:p w14:paraId="4A06FE28" w14:textId="1A2312CF" w:rsidR="008620FD" w:rsidRPr="00E87204" w:rsidRDefault="00286CE4" w:rsidP="00E5434A">
            <w:pPr>
              <w:pStyle w:val="Title"/>
            </w:pPr>
            <w:r w:rsidRPr="00E87204">
              <w:t>Certificate of Service</w:t>
            </w:r>
          </w:p>
          <w:p w14:paraId="4E9560DF" w14:textId="5E4956BC" w:rsidR="00286CE4" w:rsidRPr="00E87204" w:rsidRDefault="00286CE4" w:rsidP="00286CE4">
            <w:pPr>
              <w:rPr>
                <w:sz w:val="40"/>
                <w:szCs w:val="48"/>
              </w:rPr>
            </w:pPr>
            <w:r w:rsidRPr="00E87204">
              <w:rPr>
                <w:sz w:val="40"/>
                <w:szCs w:val="48"/>
              </w:rPr>
              <w:t>THIS CERTIFIES THAT THE SERVICE PROVIDER NUMBER</w:t>
            </w:r>
          </w:p>
          <w:p w14:paraId="3E914257" w14:textId="01EF1403" w:rsidR="00286CE4" w:rsidRPr="00E87204" w:rsidRDefault="00116E4A" w:rsidP="00286CE4">
            <w:pPr>
              <w:rPr>
                <w:rStyle w:val="Heading1Char"/>
                <w:rFonts w:ascii="Candara" w:hAnsi="Candara"/>
                <w:b/>
                <w:bCs/>
                <w:sz w:val="40"/>
                <w:szCs w:val="48"/>
              </w:rPr>
            </w:pP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begin"/>
            </w: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instrText xml:space="preserve"> MERGEFIELD  serviceNumber \* Upper  \* MERGEFORMAT </w:instrText>
            </w: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separate"/>
            </w:r>
            <w:r w:rsidRPr="00E87204">
              <w:rPr>
                <w:rFonts w:ascii="Candara" w:hAnsi="Candara"/>
                <w:b/>
                <w:bCs/>
                <w:noProof/>
                <w:color w:val="3C6A7C" w:themeColor="accent3" w:themeShade="BF"/>
                <w:sz w:val="40"/>
                <w:szCs w:val="48"/>
              </w:rPr>
              <w:t>«SERVICENUMBER»</w:t>
            </w: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end"/>
            </w:r>
            <w:r w:rsidR="00F53636" w:rsidRPr="00E87204">
              <w:rPr>
                <w:rFonts w:ascii="Candara" w:hAnsi="Candara"/>
                <w:b/>
                <w:bCs/>
                <w:sz w:val="40"/>
                <w:szCs w:val="48"/>
              </w:rPr>
              <w:t xml:space="preserve"> </w:t>
            </w:r>
          </w:p>
          <w:p w14:paraId="13E38FC8" w14:textId="3680583E" w:rsidR="00286CE4" w:rsidRPr="00E87204" w:rsidRDefault="00F53636" w:rsidP="00286CE4">
            <w:pPr>
              <w:rPr>
                <w:sz w:val="40"/>
                <w:szCs w:val="48"/>
              </w:rPr>
            </w:pPr>
            <w:r w:rsidRPr="00E87204">
              <w:rPr>
                <w:sz w:val="40"/>
                <w:szCs w:val="48"/>
              </w:rPr>
              <w:t>HAS BEEN AWARDED TO</w:t>
            </w:r>
          </w:p>
          <w:p w14:paraId="09511396" w14:textId="5BE2864A" w:rsidR="008620FD" w:rsidRPr="00AD447E" w:rsidRDefault="00116E4A" w:rsidP="00E5434A">
            <w:pPr>
              <w:pStyle w:val="Heading1"/>
              <w:rPr>
                <w:rFonts w:ascii="Candara" w:hAnsi="Candara"/>
                <w:b/>
                <w:bCs/>
                <w:sz w:val="40"/>
                <w:szCs w:val="48"/>
              </w:rPr>
            </w:pPr>
            <w:r w:rsidRPr="00AD447E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begin"/>
            </w:r>
            <w:r w:rsidRPr="00AD447E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instrText xml:space="preserve"> MERGEFIELD  name \* Upper  \* MERGEFORMAT </w:instrText>
            </w:r>
            <w:r w:rsidRPr="00AD447E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separate"/>
            </w:r>
            <w:r w:rsidRPr="00AD447E">
              <w:rPr>
                <w:rFonts w:ascii="Candara" w:hAnsi="Candara"/>
                <w:b/>
                <w:bCs/>
                <w:noProof/>
                <w:color w:val="3C6A7C" w:themeColor="accent3" w:themeShade="BF"/>
                <w:sz w:val="40"/>
                <w:szCs w:val="48"/>
              </w:rPr>
              <w:t>«NAME»</w:t>
            </w:r>
            <w:r w:rsidRPr="00AD447E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end"/>
            </w:r>
          </w:p>
          <w:p w14:paraId="7089D455" w14:textId="77777777" w:rsidR="008620FD" w:rsidRPr="00E87204" w:rsidRDefault="00F53636" w:rsidP="00E5434A">
            <w:pPr>
              <w:pStyle w:val="Subtitle"/>
              <w:rPr>
                <w:sz w:val="40"/>
                <w:szCs w:val="48"/>
              </w:rPr>
            </w:pPr>
            <w:r w:rsidRPr="00E87204">
              <w:rPr>
                <w:sz w:val="40"/>
                <w:szCs w:val="48"/>
              </w:rPr>
              <w:t xml:space="preserve">OPERATING AS A REGISTERED </w:t>
            </w:r>
          </w:p>
          <w:p w14:paraId="066906CF" w14:textId="65970679" w:rsidR="00F53636" w:rsidRPr="00E87204" w:rsidRDefault="00116E4A" w:rsidP="00F53636">
            <w:pPr>
              <w:rPr>
                <w:rFonts w:ascii="Candara" w:hAnsi="Candara"/>
                <w:b/>
                <w:bCs/>
                <w:sz w:val="40"/>
                <w:szCs w:val="48"/>
              </w:rPr>
            </w:pP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begin"/>
            </w: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instrText xml:space="preserve"> MERGEFIELD  position \* Upper  \* MERGEFORMAT </w:instrText>
            </w: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separate"/>
            </w:r>
            <w:r w:rsidRPr="00E87204">
              <w:rPr>
                <w:rFonts w:ascii="Candara" w:hAnsi="Candara"/>
                <w:b/>
                <w:bCs/>
                <w:noProof/>
                <w:color w:val="3C6A7C" w:themeColor="accent3" w:themeShade="BF"/>
                <w:sz w:val="40"/>
                <w:szCs w:val="48"/>
              </w:rPr>
              <w:t>«POSITION»</w:t>
            </w:r>
            <w:r w:rsidRPr="00E87204"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fldChar w:fldCharType="end"/>
            </w:r>
          </w:p>
        </w:tc>
        <w:tc>
          <w:tcPr>
            <w:tcW w:w="1890" w:type="dxa"/>
          </w:tcPr>
          <w:p w14:paraId="0636F836" w14:textId="77777777" w:rsidR="008620FD" w:rsidRPr="005D2D6B" w:rsidRDefault="008620FD" w:rsidP="001D26D4">
            <w:pPr>
              <w:rPr>
                <w:sz w:val="22"/>
                <w:szCs w:val="22"/>
              </w:rPr>
            </w:pPr>
          </w:p>
        </w:tc>
      </w:tr>
      <w:tr w:rsidR="008620FD" w:rsidRPr="005D2D6B" w14:paraId="53A5B745" w14:textId="77777777" w:rsidTr="00F53636">
        <w:trPr>
          <w:trHeight w:val="1584"/>
        </w:trPr>
        <w:tc>
          <w:tcPr>
            <w:tcW w:w="6521" w:type="dxa"/>
          </w:tcPr>
          <w:p w14:paraId="07AD2E20" w14:textId="5977F8C2" w:rsidR="008F76EE" w:rsidRPr="005D2D6B" w:rsidRDefault="008F76EE" w:rsidP="008620FD">
            <w:pPr>
              <w:rPr>
                <w:sz w:val="22"/>
                <w:szCs w:val="22"/>
              </w:rPr>
            </w:pPr>
          </w:p>
        </w:tc>
        <w:tc>
          <w:tcPr>
            <w:tcW w:w="6709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0ECC79F3" w14:textId="77777777" w:rsidR="008F76EE" w:rsidRPr="005D2D6B" w:rsidRDefault="008F76EE" w:rsidP="008620FD">
            <w:pPr>
              <w:rPr>
                <w:sz w:val="22"/>
                <w:szCs w:val="22"/>
              </w:rPr>
            </w:pPr>
          </w:p>
          <w:p w14:paraId="5F690F92" w14:textId="5C873BAA" w:rsidR="00D0165A" w:rsidRPr="005D2D6B" w:rsidRDefault="00D0165A" w:rsidP="008620FD">
            <w:pPr>
              <w:rPr>
                <w:sz w:val="22"/>
                <w:szCs w:val="22"/>
              </w:rPr>
            </w:pPr>
          </w:p>
          <w:p w14:paraId="4B08CA9D" w14:textId="77777777" w:rsidR="00D0165A" w:rsidRPr="005D2D6B" w:rsidRDefault="00D0165A" w:rsidP="008620FD">
            <w:pPr>
              <w:rPr>
                <w:sz w:val="22"/>
                <w:szCs w:val="22"/>
              </w:rPr>
            </w:pPr>
          </w:p>
          <w:p w14:paraId="5EE067F1" w14:textId="3085EBE6" w:rsidR="00D0165A" w:rsidRPr="005D2D6B" w:rsidRDefault="00D0165A" w:rsidP="00D0165A">
            <w:pPr>
              <w:pStyle w:val="Heading1"/>
              <w:rPr>
                <w:rFonts w:ascii="Candara" w:hAnsi="Candara"/>
                <w:sz w:val="40"/>
                <w:szCs w:val="48"/>
              </w:rPr>
            </w:pPr>
            <w:r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t xml:space="preserve">      </w:t>
            </w:r>
            <w:r w:rsidR="00E818BB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fldChar w:fldCharType="begin"/>
            </w:r>
            <w:r w:rsidR="00E818BB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instrText xml:space="preserve"> MERGEFIELD  issuer  \* MERGEFORMAT </w:instrText>
            </w:r>
            <w:r w:rsidR="00E818BB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fldChar w:fldCharType="separate"/>
            </w:r>
            <w:r w:rsidR="00E818BB" w:rsidRPr="005D2D6B">
              <w:rPr>
                <w:rFonts w:ascii="Candara" w:hAnsi="Candara"/>
                <w:noProof/>
                <w:color w:val="3C6A7C" w:themeColor="accent3" w:themeShade="BF"/>
                <w:sz w:val="40"/>
                <w:szCs w:val="48"/>
              </w:rPr>
              <w:t>«issuer»</w:t>
            </w:r>
            <w:r w:rsidR="00E818BB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fldChar w:fldCharType="end"/>
            </w:r>
          </w:p>
          <w:p w14:paraId="19CF346E" w14:textId="108524C6" w:rsidR="008620FD" w:rsidRPr="005D2D6B" w:rsidRDefault="008620FD" w:rsidP="008620FD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3D1B1948" w14:textId="77777777" w:rsidR="008620FD" w:rsidRPr="005D2D6B" w:rsidRDefault="008620FD" w:rsidP="008620FD">
            <w:pPr>
              <w:rPr>
                <w:sz w:val="22"/>
                <w:szCs w:val="22"/>
              </w:rPr>
            </w:pPr>
          </w:p>
        </w:tc>
      </w:tr>
      <w:tr w:rsidR="001D26D4" w:rsidRPr="005D2D6B" w14:paraId="06FB9679" w14:textId="77777777" w:rsidTr="00F53636">
        <w:trPr>
          <w:trHeight w:val="1325"/>
        </w:trPr>
        <w:tc>
          <w:tcPr>
            <w:tcW w:w="6521" w:type="dxa"/>
          </w:tcPr>
          <w:p w14:paraId="1774C349" w14:textId="77777777" w:rsidR="001D26D4" w:rsidRPr="005D2D6B" w:rsidRDefault="001D26D4" w:rsidP="001D26D4">
            <w:pPr>
              <w:rPr>
                <w:sz w:val="22"/>
                <w:szCs w:val="22"/>
              </w:rPr>
            </w:pPr>
          </w:p>
        </w:tc>
        <w:tc>
          <w:tcPr>
            <w:tcW w:w="6709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6E1B11EA" w14:textId="2DC86C05" w:rsidR="001D26D4" w:rsidRPr="005D2D6B" w:rsidRDefault="008F76EE" w:rsidP="00FE60D5">
            <w:pPr>
              <w:rPr>
                <w:sz w:val="22"/>
                <w:szCs w:val="22"/>
              </w:rPr>
            </w:pPr>
            <w:r w:rsidRPr="005D2D6B">
              <w:rPr>
                <w:sz w:val="22"/>
                <w:szCs w:val="22"/>
              </w:rPr>
              <w:t xml:space="preserve"> </w:t>
            </w:r>
            <w:r w:rsidR="008D4C6B">
              <w:rPr>
                <w:sz w:val="22"/>
                <w:szCs w:val="22"/>
              </w:rPr>
              <w:t xml:space="preserve">   </w:t>
            </w:r>
            <w:r w:rsidRPr="005D2D6B">
              <w:rPr>
                <w:sz w:val="22"/>
                <w:szCs w:val="22"/>
              </w:rPr>
              <w:t>Operation Manager</w:t>
            </w:r>
          </w:p>
          <w:p w14:paraId="37AE3FAE" w14:textId="77777777" w:rsidR="008F76EE" w:rsidRPr="005D2D6B" w:rsidRDefault="008F76EE" w:rsidP="008F76EE">
            <w:pPr>
              <w:rPr>
                <w:sz w:val="22"/>
                <w:szCs w:val="22"/>
              </w:rPr>
            </w:pPr>
          </w:p>
          <w:p w14:paraId="0C7A43E5" w14:textId="27EE9632" w:rsidR="00D0165A" w:rsidRPr="005D2D6B" w:rsidRDefault="00D0165A" w:rsidP="00D0165A">
            <w:pPr>
              <w:pStyle w:val="Heading1"/>
              <w:rPr>
                <w:rFonts w:ascii="Candara" w:hAnsi="Candara"/>
                <w:sz w:val="40"/>
                <w:szCs w:val="48"/>
              </w:rPr>
            </w:pPr>
            <w:r w:rsidRPr="005D2D6B">
              <w:rPr>
                <w:sz w:val="96"/>
                <w:szCs w:val="96"/>
              </w:rPr>
              <w:t xml:space="preserve">   </w:t>
            </w:r>
            <w:r w:rsidR="00534A8F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fldChar w:fldCharType="begin"/>
            </w:r>
            <w:r w:rsidR="00534A8F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instrText xml:space="preserve"> MERGEFIELD  date  \* MERGEFORMAT </w:instrText>
            </w:r>
            <w:r w:rsidR="00534A8F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fldChar w:fldCharType="separate"/>
            </w:r>
            <w:r w:rsidR="00534A8F" w:rsidRPr="005D2D6B">
              <w:rPr>
                <w:rFonts w:ascii="Candara" w:hAnsi="Candara"/>
                <w:noProof/>
                <w:color w:val="3C6A7C" w:themeColor="accent3" w:themeShade="BF"/>
                <w:sz w:val="40"/>
                <w:szCs w:val="48"/>
              </w:rPr>
              <w:t>«date»</w:t>
            </w:r>
            <w:r w:rsidR="00534A8F"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fldChar w:fldCharType="end"/>
            </w:r>
          </w:p>
          <w:p w14:paraId="75748C9A" w14:textId="498B645C" w:rsidR="008F76EE" w:rsidRPr="005D2D6B" w:rsidRDefault="008F76EE" w:rsidP="008F76EE">
            <w:pPr>
              <w:tabs>
                <w:tab w:val="left" w:pos="1548"/>
              </w:tabs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1342DBEC" w14:textId="77777777" w:rsidR="001D26D4" w:rsidRPr="005D2D6B" w:rsidRDefault="001D26D4" w:rsidP="001D26D4">
            <w:pPr>
              <w:rPr>
                <w:sz w:val="22"/>
                <w:szCs w:val="22"/>
              </w:rPr>
            </w:pPr>
          </w:p>
        </w:tc>
      </w:tr>
      <w:tr w:rsidR="001D26D4" w:rsidRPr="005D2D6B" w14:paraId="654D56AF" w14:textId="77777777" w:rsidTr="00F53636">
        <w:trPr>
          <w:trHeight w:val="1122"/>
        </w:trPr>
        <w:tc>
          <w:tcPr>
            <w:tcW w:w="6521" w:type="dxa"/>
          </w:tcPr>
          <w:p w14:paraId="7CC85A19" w14:textId="3FAD6A0E" w:rsidR="001D26D4" w:rsidRPr="005D2D6B" w:rsidRDefault="00F53636" w:rsidP="001D26D4">
            <w:pPr>
              <w:rPr>
                <w:sz w:val="22"/>
                <w:szCs w:val="22"/>
              </w:rPr>
            </w:pPr>
            <w:r w:rsidRPr="005D2D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09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2D356F7D" w14:textId="6607F9BB" w:rsidR="001D26D4" w:rsidRPr="005D2D6B" w:rsidRDefault="008D4C6B" w:rsidP="001D2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Date</w:t>
            </w:r>
          </w:p>
        </w:tc>
        <w:tc>
          <w:tcPr>
            <w:tcW w:w="1890" w:type="dxa"/>
          </w:tcPr>
          <w:p w14:paraId="7602D25E" w14:textId="77777777" w:rsidR="001D26D4" w:rsidRPr="005D2D6B" w:rsidRDefault="001D26D4" w:rsidP="001D26D4">
            <w:pPr>
              <w:rPr>
                <w:sz w:val="22"/>
                <w:szCs w:val="22"/>
              </w:rPr>
            </w:pPr>
          </w:p>
        </w:tc>
      </w:tr>
    </w:tbl>
    <w:p w14:paraId="63035F33" w14:textId="77777777" w:rsidR="003D0B8F" w:rsidRPr="005D2D6B" w:rsidRDefault="003D0B8F" w:rsidP="00E5434A">
      <w:pPr>
        <w:rPr>
          <w:sz w:val="22"/>
          <w:szCs w:val="22"/>
        </w:rPr>
      </w:pPr>
    </w:p>
    <w:sectPr w:rsidR="003D0B8F" w:rsidRPr="005D2D6B" w:rsidSect="001D26D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CFA3" w14:textId="77777777" w:rsidR="00AD37ED" w:rsidRDefault="00AD37ED" w:rsidP="001D26D4">
      <w:r>
        <w:separator/>
      </w:r>
    </w:p>
  </w:endnote>
  <w:endnote w:type="continuationSeparator" w:id="0">
    <w:p w14:paraId="6FBF113F" w14:textId="77777777" w:rsidR="00AD37ED" w:rsidRDefault="00AD37ED" w:rsidP="001D26D4">
      <w:r>
        <w:continuationSeparator/>
      </w:r>
    </w:p>
  </w:endnote>
  <w:endnote w:type="continuationNotice" w:id="1">
    <w:p w14:paraId="3F447012" w14:textId="77777777" w:rsidR="00AD37ED" w:rsidRDefault="00AD3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0AD0" w14:textId="77777777" w:rsidR="00AD37ED" w:rsidRDefault="00AD37ED" w:rsidP="001D26D4">
      <w:r>
        <w:separator/>
      </w:r>
    </w:p>
  </w:footnote>
  <w:footnote w:type="continuationSeparator" w:id="0">
    <w:p w14:paraId="4B416463" w14:textId="77777777" w:rsidR="00AD37ED" w:rsidRDefault="00AD37ED" w:rsidP="001D26D4">
      <w:r>
        <w:continuationSeparator/>
      </w:r>
    </w:p>
  </w:footnote>
  <w:footnote w:type="continuationNotice" w:id="1">
    <w:p w14:paraId="096E26DD" w14:textId="77777777" w:rsidR="00AD37ED" w:rsidRDefault="00AD37E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E4"/>
    <w:rsid w:val="000C2671"/>
    <w:rsid w:val="000E1561"/>
    <w:rsid w:val="00116E4A"/>
    <w:rsid w:val="001314FA"/>
    <w:rsid w:val="001828B5"/>
    <w:rsid w:val="001B2278"/>
    <w:rsid w:val="001D26D4"/>
    <w:rsid w:val="001E3AAD"/>
    <w:rsid w:val="001E755D"/>
    <w:rsid w:val="002044FC"/>
    <w:rsid w:val="00234440"/>
    <w:rsid w:val="00283F5C"/>
    <w:rsid w:val="00285CE3"/>
    <w:rsid w:val="00286CE4"/>
    <w:rsid w:val="002929C9"/>
    <w:rsid w:val="00320A2E"/>
    <w:rsid w:val="003D0B8F"/>
    <w:rsid w:val="003D5C67"/>
    <w:rsid w:val="003F1F1C"/>
    <w:rsid w:val="00401A83"/>
    <w:rsid w:val="0051462D"/>
    <w:rsid w:val="00534A8F"/>
    <w:rsid w:val="0055003B"/>
    <w:rsid w:val="00557217"/>
    <w:rsid w:val="005616FB"/>
    <w:rsid w:val="00571585"/>
    <w:rsid w:val="005733A4"/>
    <w:rsid w:val="005C7DA9"/>
    <w:rsid w:val="005D2D6B"/>
    <w:rsid w:val="00600126"/>
    <w:rsid w:val="00621E0E"/>
    <w:rsid w:val="006224C8"/>
    <w:rsid w:val="00766470"/>
    <w:rsid w:val="007C2B59"/>
    <w:rsid w:val="007D610F"/>
    <w:rsid w:val="0080694C"/>
    <w:rsid w:val="00831375"/>
    <w:rsid w:val="008620FD"/>
    <w:rsid w:val="008D3301"/>
    <w:rsid w:val="008D4C6B"/>
    <w:rsid w:val="008D527D"/>
    <w:rsid w:val="008F76EE"/>
    <w:rsid w:val="009274EF"/>
    <w:rsid w:val="00942404"/>
    <w:rsid w:val="009454BF"/>
    <w:rsid w:val="00967998"/>
    <w:rsid w:val="00967BFA"/>
    <w:rsid w:val="009874BE"/>
    <w:rsid w:val="009A58E2"/>
    <w:rsid w:val="009B63FE"/>
    <w:rsid w:val="009F465B"/>
    <w:rsid w:val="00A02FF2"/>
    <w:rsid w:val="00A17D65"/>
    <w:rsid w:val="00A4188E"/>
    <w:rsid w:val="00AA08C1"/>
    <w:rsid w:val="00AD37ED"/>
    <w:rsid w:val="00AD447E"/>
    <w:rsid w:val="00AE2C4D"/>
    <w:rsid w:val="00B548CD"/>
    <w:rsid w:val="00B854F6"/>
    <w:rsid w:val="00B94BC9"/>
    <w:rsid w:val="00C72177"/>
    <w:rsid w:val="00CA25FE"/>
    <w:rsid w:val="00CB42DA"/>
    <w:rsid w:val="00CC332C"/>
    <w:rsid w:val="00CE1C46"/>
    <w:rsid w:val="00D0165A"/>
    <w:rsid w:val="00D77355"/>
    <w:rsid w:val="00DB2542"/>
    <w:rsid w:val="00DD0CE4"/>
    <w:rsid w:val="00E16C16"/>
    <w:rsid w:val="00E405EE"/>
    <w:rsid w:val="00E5434A"/>
    <w:rsid w:val="00E567F8"/>
    <w:rsid w:val="00E57B28"/>
    <w:rsid w:val="00E662B4"/>
    <w:rsid w:val="00E76D49"/>
    <w:rsid w:val="00E818BB"/>
    <w:rsid w:val="00E81AB7"/>
    <w:rsid w:val="00E87204"/>
    <w:rsid w:val="00EA6673"/>
    <w:rsid w:val="00ED0448"/>
    <w:rsid w:val="00ED63C7"/>
    <w:rsid w:val="00EE0D44"/>
    <w:rsid w:val="00EF2A9C"/>
    <w:rsid w:val="00F43B97"/>
    <w:rsid w:val="00F53636"/>
    <w:rsid w:val="00F6553F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84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543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NoSpacing">
    <w:name w:val="No Spacing"/>
    <w:uiPriority w:val="1"/>
    <w:semiHidden/>
    <w:rsid w:val="00557217"/>
  </w:style>
  <w:style w:type="paragraph" w:styleId="Header">
    <w:name w:val="header"/>
    <w:basedOn w:val="Normal"/>
    <w:link w:val="Head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C1"/>
    <w:rPr>
      <w:spacing w:val="10"/>
    </w:rPr>
  </w:style>
  <w:style w:type="paragraph" w:styleId="Footer">
    <w:name w:val="footer"/>
    <w:basedOn w:val="Normal"/>
    <w:link w:val="Foot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sha%20Chizampeni\AppData\Roaming\Microsoft\Templates\Certificate%20of%20participatio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2021-11-21T07:14:00Z</dcterms:created>
  <dcterms:modified xsi:type="dcterms:W3CDTF">2021-12-12T10:19:00Z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