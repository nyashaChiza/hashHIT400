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E430" w14:textId="2E5D36E8" w:rsidR="003D0B8F" w:rsidRPr="00E87204" w:rsidRDefault="00FE60D5" w:rsidP="00FE60D5">
      <w:pPr>
        <w:spacing w:before="0"/>
        <w:rPr>
          <w:color w:val="FFFFFF" w:themeColor="background1"/>
          <w:sz w:val="22"/>
          <w:szCs w:val="22"/>
        </w:rPr>
      </w:pPr>
      <w:r w:rsidRPr="005D2D6B">
        <w:rPr>
          <w:noProof/>
          <w:sz w:val="8"/>
          <w:szCs w:val="8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3680963" wp14:editId="147FBC75">
                <wp:simplePos x="0" y="0"/>
                <wp:positionH relativeFrom="margin">
                  <wp:align>center</wp:align>
                </wp:positionH>
                <wp:positionV relativeFrom="paragraph">
                  <wp:posOffset>-179070</wp:posOffset>
                </wp:positionV>
                <wp:extent cx="10058400" cy="7772400"/>
                <wp:effectExtent l="19050" t="114300" r="133350" b="133350"/>
                <wp:wrapNone/>
                <wp:docPr id="1" name="Pictur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100202"/>
                          <a:chExt cx="9961183" cy="7572074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85724" y="100202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B9FCF" id="Picture 3" o:spid="_x0000_s1026" alt="&quot;&quot;" style="position:absolute;margin-left:0;margin-top:-14.1pt;width:11in;height:612pt;z-index:-251657216;mso-position-horizontal:center;mso-position-horizontal-relative:margin;mso-width-relative:margin;mso-height-relative:margin" coordorigin=",1002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">
                <v:shape id="Freeform: Shape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reeform: Shape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reeform: Shape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reeform: Shape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reeform: Shape 9" o:spid="_x0000_s1031" style="position:absolute;left:857;top:1002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reeform: Shape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reeform: Shape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reeform: Shape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wrap anchorx="margin"/>
                <w10:anchorlock/>
              </v:group>
            </w:pict>
          </mc:Fallback>
        </mc:AlternateContent>
      </w:r>
      <w:r>
        <w:rPr>
          <w:color w:val="FFFFFF" w:themeColor="background1"/>
          <w:sz w:val="8"/>
          <w:szCs w:val="8"/>
        </w:rPr>
        <w:t>d39691d95ec2d1e0385dbaa241d2ddfdc3c76fef7d519352</w: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6521"/>
        <w:gridCol w:w="6709"/>
        <w:gridCol w:w="1890"/>
      </w:tblGrid>
      <w:tr w:rsidR="008620FD" w:rsidRPr="005D2D6B" w14:paraId="05DCEE43" w14:textId="77777777" w:rsidTr="00F53636">
        <w:trPr>
          <w:trHeight w:val="3525"/>
        </w:trPr>
        <w:tc>
          <w:tcPr>
            <w:tcW w:w="6521" w:type="dxa"/>
          </w:tcPr>
          <w:p w14:paraId="7FDFDBFA" w14:textId="77777777" w:rsidR="008620FD" w:rsidRPr="00E87204" w:rsidRDefault="008620FD" w:rsidP="00286CE4">
            <w:pPr>
              <w:pStyle w:val="Title"/>
              <w:rPr>
                <w:u w:val="single"/>
              </w:rPr>
            </w:pPr>
          </w:p>
        </w:tc>
        <w:tc>
          <w:tcPr>
            <w:tcW w:w="6709" w:type="dxa"/>
            <w:tcMar>
              <w:top w:w="2160" w:type="dxa"/>
              <w:left w:w="0" w:type="dxa"/>
              <w:right w:w="115" w:type="dxa"/>
            </w:tcMar>
          </w:tcPr>
          <w:p w14:paraId="4A06FE28" w14:textId="1A2312CF" w:rsidR="008620FD" w:rsidRPr="00E87204" w:rsidRDefault="00286CE4" w:rsidP="00E5434A">
            <w:pPr>
              <w:pStyle w:val="Title"/>
            </w:pPr>
            <w:r w:rsidRPr="00E87204">
              <w:t>Certificate of Service</w:t>
            </w:r>
          </w:p>
          <w:p w14:paraId="4E9560DF" w14:textId="5E4956BC" w:rsidR="00286CE4" w:rsidRPr="00E87204" w:rsidRDefault="00286CE4" w:rsidP="00286CE4">
            <w:pPr>
              <w:rPr>
                <w:sz w:val="40"/>
                <w:szCs w:val="48"/>
              </w:rPr>
            </w:pPr>
            <w:r w:rsidRPr="00E87204">
              <w:rPr>
                <w:sz w:val="40"/>
                <w:szCs w:val="48"/>
              </w:rPr>
              <w:t>THIS CERTIFIES THAT THE SERVICE PROVIDER NUMBER</w:t>
            </w:r>
          </w:p>
          <w:p w14:paraId="3E914257" w14:textId="01EF1403" w:rsidR="00286CE4" w:rsidRPr="00E87204" w:rsidRDefault="00116E4A" w:rsidP="00286CE4">
            <w:pPr>
              <w:rPr>
                <w:rStyle w:val="Heading1Char"/>
                <w:rFonts w:ascii="Candara" w:hAnsi="Candara"/>
                <w:b/>
                <w:bCs/>
                <w:sz w:val="40"/>
                <w:szCs w:val="48"/>
              </w:rPr>
            </w:pPr>
            <w:r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t>3457</w:t>
            </w:r>
            <w:r w:rsidR="00F53636" w:rsidRPr="00E87204">
              <w:rPr>
                <w:rFonts w:ascii="Candara" w:hAnsi="Candara"/>
                <w:b/>
                <w:bCs/>
                <w:sz w:val="40"/>
                <w:szCs w:val="48"/>
              </w:rPr>
              <w:t xml:space="preserve"> </w:t>
            </w:r>
          </w:p>
          <w:p w14:paraId="13E38FC8" w14:textId="3680583E" w:rsidR="00286CE4" w:rsidRPr="00E87204" w:rsidRDefault="00F53636" w:rsidP="00286CE4">
            <w:pPr>
              <w:rPr>
                <w:sz w:val="40"/>
                <w:szCs w:val="48"/>
              </w:rPr>
            </w:pPr>
            <w:r w:rsidRPr="00E87204">
              <w:rPr>
                <w:sz w:val="40"/>
                <w:szCs w:val="48"/>
              </w:rPr>
              <w:t>HAS BEEN AWARDED TO</w:t>
            </w:r>
          </w:p>
          <w:p w14:paraId="09511396" w14:textId="5BE2864A" w:rsidR="008620FD" w:rsidRPr="00AD447E" w:rsidRDefault="00116E4A" w:rsidP="00E5434A">
            <w:pPr>
              <w:pStyle w:val="Heading1"/>
              <w:rPr>
                <w:rFonts w:ascii="Candara" w:hAnsi="Candara"/>
                <w:b/>
                <w:bCs/>
                <w:sz w:val="40"/>
                <w:szCs w:val="48"/>
              </w:rPr>
            </w:pPr>
            <w:r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t>Tafara Ncube</w:t>
            </w:r>
          </w:p>
          <w:p w14:paraId="7089D455" w14:textId="77777777" w:rsidR="008620FD" w:rsidRPr="00E87204" w:rsidRDefault="00F53636" w:rsidP="00E5434A">
            <w:pPr>
              <w:pStyle w:val="Subtitle"/>
              <w:rPr>
                <w:sz w:val="40"/>
                <w:szCs w:val="48"/>
              </w:rPr>
            </w:pPr>
            <w:r w:rsidRPr="00E87204">
              <w:rPr>
                <w:sz w:val="40"/>
                <w:szCs w:val="48"/>
              </w:rPr>
              <w:t xml:space="preserve">OPERATING AS A REGISTERED </w:t>
            </w:r>
          </w:p>
          <w:p w14:paraId="066906CF" w14:textId="65970679" w:rsidR="00F53636" w:rsidRPr="00E87204" w:rsidRDefault="00116E4A" w:rsidP="00F53636">
            <w:pPr>
              <w:rPr>
                <w:rFonts w:ascii="Candara" w:hAnsi="Candara"/>
                <w:b/>
                <w:bCs/>
                <w:sz w:val="40"/>
                <w:szCs w:val="48"/>
              </w:rPr>
            </w:pPr>
            <w:r>
              <w:rPr>
                <w:rFonts w:ascii="Candara" w:hAnsi="Candara"/>
                <w:b/>
                <w:bCs/>
                <w:color w:val="3C6A7C" w:themeColor="accent3" w:themeShade="BF"/>
                <w:sz w:val="40"/>
                <w:szCs w:val="48"/>
              </w:rPr>
              <w:t>Best Agent</w:t>
            </w:r>
          </w:p>
        </w:tc>
        <w:tc>
          <w:tcPr>
            <w:tcW w:w="1890" w:type="dxa"/>
          </w:tcPr>
          <w:p w14:paraId="0636F836" w14:textId="77777777" w:rsidR="008620FD" w:rsidRPr="005D2D6B" w:rsidRDefault="008620FD" w:rsidP="001D26D4">
            <w:pPr>
              <w:rPr>
                <w:sz w:val="22"/>
                <w:szCs w:val="22"/>
              </w:rPr>
            </w:pPr>
          </w:p>
        </w:tc>
      </w:tr>
      <w:tr w:rsidR="008620FD" w:rsidRPr="005D2D6B" w14:paraId="53A5B745" w14:textId="77777777" w:rsidTr="00F53636">
        <w:trPr>
          <w:trHeight w:val="1584"/>
        </w:trPr>
        <w:tc>
          <w:tcPr>
            <w:tcW w:w="6521" w:type="dxa"/>
          </w:tcPr>
          <w:p w14:paraId="07AD2E20" w14:textId="5977F8C2" w:rsidR="008F76EE" w:rsidRPr="005D2D6B" w:rsidRDefault="008F76EE" w:rsidP="008620FD">
            <w:pPr>
              <w:rPr>
                <w:sz w:val="22"/>
                <w:szCs w:val="22"/>
              </w:rPr>
            </w:pPr>
          </w:p>
        </w:tc>
        <w:tc>
          <w:tcPr>
            <w:tcW w:w="6709" w:type="dxa"/>
            <w:tcBorders>
              <w:bottom w:val="single" w:sz="12" w:space="0" w:color="518EA6" w:themeColor="accent3"/>
            </w:tcBorders>
            <w:tcMar>
              <w:top w:w="0" w:type="dxa"/>
              <w:left w:w="0" w:type="dxa"/>
              <w:right w:w="115" w:type="dxa"/>
            </w:tcMar>
          </w:tcPr>
          <w:p w14:paraId="0ECC79F3" w14:textId="77777777" w:rsidR="008F76EE" w:rsidRPr="005D2D6B" w:rsidRDefault="008F76EE" w:rsidP="008620FD">
            <w:pPr>
              <w:rPr>
                <w:sz w:val="22"/>
                <w:szCs w:val="22"/>
              </w:rPr>
            </w:pPr>
          </w:p>
          <w:p w14:paraId="5F690F92" w14:textId="5C873BAA" w:rsidR="00D0165A" w:rsidRPr="005D2D6B" w:rsidRDefault="00D0165A" w:rsidP="008620FD">
            <w:pPr>
              <w:rPr>
                <w:sz w:val="22"/>
                <w:szCs w:val="22"/>
              </w:rPr>
            </w:pPr>
          </w:p>
          <w:p w14:paraId="4B08CA9D" w14:textId="77777777" w:rsidR="00D0165A" w:rsidRPr="005D2D6B" w:rsidRDefault="00D0165A" w:rsidP="008620FD">
            <w:pPr>
              <w:rPr>
                <w:sz w:val="22"/>
                <w:szCs w:val="22"/>
              </w:rPr>
            </w:pPr>
          </w:p>
          <w:p w14:paraId="5EE067F1" w14:textId="3085EBE6" w:rsidR="00D0165A" w:rsidRPr="005D2D6B" w:rsidRDefault="00D0165A" w:rsidP="00D0165A">
            <w:pPr>
              <w:pStyle w:val="Heading1"/>
              <w:rPr>
                <w:rFonts w:ascii="Candara" w:hAnsi="Candara"/>
                <w:sz w:val="40"/>
                <w:szCs w:val="48"/>
              </w:rPr>
            </w:pPr>
            <w:r w:rsidRPr="005D2D6B"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t xml:space="preserve">      </w:t>
            </w:r>
            <w:r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t>Nyasha Chiza</w:t>
            </w:r>
          </w:p>
          <w:p w14:paraId="19CF346E" w14:textId="108524C6" w:rsidR="008620FD" w:rsidRPr="005D2D6B" w:rsidRDefault="008620FD" w:rsidP="008620FD">
            <w:pPr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3D1B1948" w14:textId="77777777" w:rsidR="008620FD" w:rsidRPr="005D2D6B" w:rsidRDefault="008620FD" w:rsidP="008620FD">
            <w:pPr>
              <w:rPr>
                <w:sz w:val="22"/>
                <w:szCs w:val="22"/>
              </w:rPr>
            </w:pPr>
          </w:p>
        </w:tc>
      </w:tr>
      <w:tr w:rsidR="001D26D4" w:rsidRPr="005D2D6B" w14:paraId="06FB9679" w14:textId="77777777" w:rsidTr="00F53636">
        <w:trPr>
          <w:trHeight w:val="1325"/>
        </w:trPr>
        <w:tc>
          <w:tcPr>
            <w:tcW w:w="6521" w:type="dxa"/>
          </w:tcPr>
          <w:p w14:paraId="1774C349" w14:textId="77777777" w:rsidR="001D26D4" w:rsidRPr="005D2D6B" w:rsidRDefault="001D26D4" w:rsidP="001D26D4">
            <w:pPr>
              <w:rPr>
                <w:sz w:val="22"/>
                <w:szCs w:val="22"/>
              </w:rPr>
            </w:pPr>
          </w:p>
        </w:tc>
        <w:tc>
          <w:tcPr>
            <w:tcW w:w="6709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6E1B11EA" w14:textId="2DC86C05" w:rsidR="001D26D4" w:rsidRPr="005D2D6B" w:rsidRDefault="008F76EE" w:rsidP="00FE60D5">
            <w:pPr>
              <w:rPr>
                <w:sz w:val="22"/>
                <w:szCs w:val="22"/>
              </w:rPr>
            </w:pPr>
            <w:r w:rsidRPr="005D2D6B">
              <w:rPr>
                <w:sz w:val="22"/>
                <w:szCs w:val="22"/>
              </w:rPr>
              <w:t xml:space="preserve"> </w:t>
            </w:r>
            <w:r w:rsidR="008D4C6B">
              <w:rPr>
                <w:sz w:val="22"/>
                <w:szCs w:val="22"/>
              </w:rPr>
              <w:t xml:space="preserve">   </w:t>
            </w:r>
            <w:r w:rsidRPr="005D2D6B">
              <w:rPr>
                <w:sz w:val="22"/>
                <w:szCs w:val="22"/>
              </w:rPr>
              <w:t>Operation Manager</w:t>
            </w:r>
          </w:p>
          <w:p w14:paraId="37AE3FAE" w14:textId="77777777" w:rsidR="008F76EE" w:rsidRPr="005D2D6B" w:rsidRDefault="008F76EE" w:rsidP="008F76EE">
            <w:pPr>
              <w:rPr>
                <w:sz w:val="22"/>
                <w:szCs w:val="22"/>
              </w:rPr>
            </w:pPr>
          </w:p>
          <w:p w14:paraId="0C7A43E5" w14:textId="27EE9632" w:rsidR="00D0165A" w:rsidRPr="005D2D6B" w:rsidRDefault="00D0165A" w:rsidP="00D0165A">
            <w:pPr>
              <w:pStyle w:val="Heading1"/>
              <w:rPr>
                <w:rFonts w:ascii="Candara" w:hAnsi="Candara"/>
                <w:sz w:val="40"/>
                <w:szCs w:val="48"/>
              </w:rPr>
            </w:pPr>
            <w:r w:rsidRPr="005D2D6B">
              <w:rPr>
                <w:sz w:val="96"/>
                <w:szCs w:val="96"/>
              </w:rPr>
              <w:t xml:space="preserve">   </w:t>
            </w:r>
            <w:r>
              <w:rPr>
                <w:rFonts w:ascii="Candara" w:hAnsi="Candara"/>
                <w:color w:val="3C6A7C" w:themeColor="accent3" w:themeShade="BF"/>
                <w:sz w:val="40"/>
                <w:szCs w:val="48"/>
              </w:rPr>
              <w:t>2022-01-15</w:t>
            </w:r>
          </w:p>
          <w:p w14:paraId="75748C9A" w14:textId="498B645C" w:rsidR="008F76EE" w:rsidRPr="005D2D6B" w:rsidRDefault="008F76EE" w:rsidP="008F76EE">
            <w:pPr>
              <w:tabs>
                <w:tab w:val="left" w:pos="1548"/>
              </w:tabs>
              <w:rPr>
                <w:sz w:val="22"/>
                <w:szCs w:val="22"/>
              </w:rPr>
            </w:pPr>
          </w:p>
        </w:tc>
        <w:tc>
          <w:tcPr>
            <w:tcW w:w="1890" w:type="dxa"/>
          </w:tcPr>
          <w:p w14:paraId="1342DBEC" w14:textId="77777777" w:rsidR="001D26D4" w:rsidRPr="005D2D6B" w:rsidRDefault="001D26D4" w:rsidP="001D26D4">
            <w:pPr>
              <w:rPr>
                <w:sz w:val="22"/>
                <w:szCs w:val="22"/>
              </w:rPr>
            </w:pPr>
          </w:p>
        </w:tc>
      </w:tr>
      <w:tr w:rsidR="001D26D4" w:rsidRPr="005D2D6B" w14:paraId="654D56AF" w14:textId="77777777" w:rsidTr="00F53636">
        <w:trPr>
          <w:trHeight w:val="1122"/>
        </w:trPr>
        <w:tc>
          <w:tcPr>
            <w:tcW w:w="6521" w:type="dxa"/>
          </w:tcPr>
          <w:p w14:paraId="7CC85A19" w14:textId="3FAD6A0E" w:rsidR="001D26D4" w:rsidRPr="005D2D6B" w:rsidRDefault="00F53636" w:rsidP="001D26D4">
            <w:pPr>
              <w:rPr>
                <w:sz w:val="22"/>
                <w:szCs w:val="22"/>
              </w:rPr>
            </w:pPr>
            <w:r w:rsidRPr="005D2D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6709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2D356F7D" w14:textId="6607F9BB" w:rsidR="001D26D4" w:rsidRPr="005D2D6B" w:rsidRDefault="008D4C6B" w:rsidP="001D2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Date</w:t>
            </w:r>
          </w:p>
        </w:tc>
        <w:tc>
          <w:tcPr>
            <w:tcW w:w="1890" w:type="dxa"/>
          </w:tcPr>
          <w:p w14:paraId="7602D25E" w14:textId="77777777" w:rsidR="001D26D4" w:rsidRPr="005D2D6B" w:rsidRDefault="001D26D4" w:rsidP="001D26D4">
            <w:pPr>
              <w:rPr>
                <w:sz w:val="22"/>
                <w:szCs w:val="22"/>
              </w:rPr>
            </w:pPr>
          </w:p>
        </w:tc>
      </w:tr>
    </w:tbl>
    <w:p w14:paraId="63035F33" w14:textId="77777777" w:rsidR="003D0B8F" w:rsidRPr="005D2D6B" w:rsidRDefault="003D0B8F" w:rsidP="00E5434A">
      <w:pPr>
        <w:rPr>
          <w:sz w:val="22"/>
          <w:szCs w:val="22"/>
        </w:rPr>
      </w:pPr>
    </w:p>
    <w:sectPr w:rsidR="003D0B8F" w:rsidRPr="005D2D6B" w:rsidSect="001D26D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CFA3" w14:textId="77777777" w:rsidR="00AD37ED" w:rsidRDefault="00AD37ED" w:rsidP="001D26D4">
      <w:r>
        <w:separator/>
      </w:r>
    </w:p>
  </w:endnote>
  <w:endnote w:type="continuationSeparator" w:id="0">
    <w:p w14:paraId="6FBF113F" w14:textId="77777777" w:rsidR="00AD37ED" w:rsidRDefault="00AD37ED" w:rsidP="001D26D4">
      <w:r>
        <w:continuationSeparator/>
      </w:r>
    </w:p>
  </w:endnote>
  <w:endnote w:type="continuationNotice" w:id="1">
    <w:p w14:paraId="3F447012" w14:textId="77777777" w:rsidR="00AD37ED" w:rsidRDefault="00AD37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0AD0" w14:textId="77777777" w:rsidR="00AD37ED" w:rsidRDefault="00AD37ED" w:rsidP="001D26D4">
      <w:r>
        <w:separator/>
      </w:r>
    </w:p>
  </w:footnote>
  <w:footnote w:type="continuationSeparator" w:id="0">
    <w:p w14:paraId="4B416463" w14:textId="77777777" w:rsidR="00AD37ED" w:rsidRDefault="00AD37ED" w:rsidP="001D26D4">
      <w:r>
        <w:continuationSeparator/>
      </w:r>
    </w:p>
  </w:footnote>
  <w:footnote w:type="continuationNotice" w:id="1">
    <w:p w14:paraId="096E26DD" w14:textId="77777777" w:rsidR="00AD37ED" w:rsidRDefault="00AD37E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E4"/>
    <w:rsid w:val="000C2671"/>
    <w:rsid w:val="000E1561"/>
    <w:rsid w:val="00116E4A"/>
    <w:rsid w:val="001314FA"/>
    <w:rsid w:val="001828B5"/>
    <w:rsid w:val="001B2278"/>
    <w:rsid w:val="001D26D4"/>
    <w:rsid w:val="001E3AAD"/>
    <w:rsid w:val="001E755D"/>
    <w:rsid w:val="002044FC"/>
    <w:rsid w:val="00234440"/>
    <w:rsid w:val="00283F5C"/>
    <w:rsid w:val="00285CE3"/>
    <w:rsid w:val="00286CE4"/>
    <w:rsid w:val="002929C9"/>
    <w:rsid w:val="00320A2E"/>
    <w:rsid w:val="003D0B8F"/>
    <w:rsid w:val="003D5C67"/>
    <w:rsid w:val="003F1F1C"/>
    <w:rsid w:val="00401A83"/>
    <w:rsid w:val="0051462D"/>
    <w:rsid w:val="00534A8F"/>
    <w:rsid w:val="0055003B"/>
    <w:rsid w:val="00557217"/>
    <w:rsid w:val="005616FB"/>
    <w:rsid w:val="00571585"/>
    <w:rsid w:val="005733A4"/>
    <w:rsid w:val="005C7DA9"/>
    <w:rsid w:val="005D2D6B"/>
    <w:rsid w:val="00600126"/>
    <w:rsid w:val="00621E0E"/>
    <w:rsid w:val="006224C8"/>
    <w:rsid w:val="00766470"/>
    <w:rsid w:val="007C2B59"/>
    <w:rsid w:val="007D610F"/>
    <w:rsid w:val="0080694C"/>
    <w:rsid w:val="00831375"/>
    <w:rsid w:val="008620FD"/>
    <w:rsid w:val="008D3301"/>
    <w:rsid w:val="008D4C6B"/>
    <w:rsid w:val="008D527D"/>
    <w:rsid w:val="008F76EE"/>
    <w:rsid w:val="009274EF"/>
    <w:rsid w:val="00942404"/>
    <w:rsid w:val="009454BF"/>
    <w:rsid w:val="00967998"/>
    <w:rsid w:val="00967BFA"/>
    <w:rsid w:val="009874BE"/>
    <w:rsid w:val="009A58E2"/>
    <w:rsid w:val="009B63FE"/>
    <w:rsid w:val="009F465B"/>
    <w:rsid w:val="00A02FF2"/>
    <w:rsid w:val="00A17D65"/>
    <w:rsid w:val="00A4188E"/>
    <w:rsid w:val="00AA08C1"/>
    <w:rsid w:val="00AD37ED"/>
    <w:rsid w:val="00AD447E"/>
    <w:rsid w:val="00AE2C4D"/>
    <w:rsid w:val="00B548CD"/>
    <w:rsid w:val="00B854F6"/>
    <w:rsid w:val="00B94BC9"/>
    <w:rsid w:val="00C72177"/>
    <w:rsid w:val="00CA25FE"/>
    <w:rsid w:val="00CB42DA"/>
    <w:rsid w:val="00CC332C"/>
    <w:rsid w:val="00CE1C46"/>
    <w:rsid w:val="00D0165A"/>
    <w:rsid w:val="00D77355"/>
    <w:rsid w:val="00DB2542"/>
    <w:rsid w:val="00DD0CE4"/>
    <w:rsid w:val="00E16C16"/>
    <w:rsid w:val="00E405EE"/>
    <w:rsid w:val="00E5434A"/>
    <w:rsid w:val="00E567F8"/>
    <w:rsid w:val="00E57B28"/>
    <w:rsid w:val="00E662B4"/>
    <w:rsid w:val="00E76D49"/>
    <w:rsid w:val="00E818BB"/>
    <w:rsid w:val="00E81AB7"/>
    <w:rsid w:val="00E87204"/>
    <w:rsid w:val="00EA6673"/>
    <w:rsid w:val="00ED0448"/>
    <w:rsid w:val="00ED63C7"/>
    <w:rsid w:val="00EE0D44"/>
    <w:rsid w:val="00EF2A9C"/>
    <w:rsid w:val="00F43B97"/>
    <w:rsid w:val="00F53636"/>
    <w:rsid w:val="00F6553F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84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543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NoSpacing">
    <w:name w:val="No Spacing"/>
    <w:uiPriority w:val="1"/>
    <w:semiHidden/>
    <w:rsid w:val="00557217"/>
  </w:style>
  <w:style w:type="paragraph" w:styleId="Header">
    <w:name w:val="header"/>
    <w:basedOn w:val="Normal"/>
    <w:link w:val="Head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8C1"/>
    <w:rPr>
      <w:spacing w:val="10"/>
    </w:rPr>
  </w:style>
  <w:style w:type="paragraph" w:styleId="Footer">
    <w:name w:val="footer"/>
    <w:basedOn w:val="Normal"/>
    <w:link w:val="FooterCh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sha%20Chizampeni\AppData\Roaming\Microsoft\Templates\Certificate%20of%20participation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participation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2021-11-21T07:14:00Z</dcterms:created>
  <dcterms:modified xsi:type="dcterms:W3CDTF">2021-12-12T10:19:00Z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